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0157" w14:textId="77777777" w:rsidR="00165BAF" w:rsidRPr="001A7772" w:rsidRDefault="007F025B" w:rsidP="00165BAF">
      <w:pPr>
        <w:pStyle w:val="Informaesdecontato"/>
        <w:rPr>
          <w:lang w:val="pt-BR"/>
        </w:rPr>
      </w:pPr>
      <w:r>
        <w:rPr>
          <w:lang w:val="pt-BR"/>
        </w:rPr>
        <w:t>Diego Ferreira Nascimento</w:t>
      </w:r>
    </w:p>
    <w:p w14:paraId="33643CD9" w14:textId="77777777" w:rsidR="00165BAF" w:rsidRPr="001A7772" w:rsidRDefault="007F025B" w:rsidP="00165BAF">
      <w:pPr>
        <w:pStyle w:val="Informaesdecontato"/>
        <w:rPr>
          <w:lang w:val="pt-BR"/>
        </w:rPr>
      </w:pPr>
      <w:r>
        <w:rPr>
          <w:lang w:val="pt-BR"/>
        </w:rPr>
        <w:t>Salvador, Ba, 41250423</w:t>
      </w:r>
    </w:p>
    <w:p w14:paraId="277F2D4C" w14:textId="77777777" w:rsidR="00165BAF" w:rsidRPr="001A7772" w:rsidRDefault="007F025B" w:rsidP="00165BAF">
      <w:pPr>
        <w:pStyle w:val="Informaesdecontato"/>
        <w:rPr>
          <w:lang w:val="pt-BR"/>
        </w:rPr>
      </w:pPr>
      <w:r>
        <w:rPr>
          <w:lang w:val="pt-BR"/>
        </w:rPr>
        <w:t>71 98740-9718</w:t>
      </w:r>
    </w:p>
    <w:p w14:paraId="54F975A1" w14:textId="77777777" w:rsidR="007001D6" w:rsidRPr="001A7772" w:rsidRDefault="007F025B" w:rsidP="00165BAF">
      <w:pPr>
        <w:pStyle w:val="Informaesdecontato"/>
        <w:rPr>
          <w:lang w:val="pt-BR"/>
        </w:rPr>
      </w:pPr>
      <w:r>
        <w:rPr>
          <w:lang w:val="pt-BR"/>
        </w:rPr>
        <w:t>diego.ferna@hotmail.com</w:t>
      </w:r>
    </w:p>
    <w:p w14:paraId="01228419" w14:textId="77777777" w:rsidR="00165BAF" w:rsidRPr="001A7772" w:rsidRDefault="004F147D" w:rsidP="00165BAF">
      <w:pPr>
        <w:pStyle w:val="Ttulo1"/>
        <w:rPr>
          <w:lang w:val="pt-BR"/>
        </w:rPr>
      </w:pPr>
      <w:sdt>
        <w:sdtPr>
          <w:rPr>
            <w:lang w:val="pt-BR"/>
          </w:rPr>
          <w:alias w:val="Resumo:"/>
          <w:tag w:val="Resumo:"/>
          <w:id w:val="-1062706221"/>
          <w:placeholder>
            <w:docPart w:val="2BA52B50FCFB45A7B64C535DCDE7DF50"/>
          </w:placeholder>
          <w:temporary/>
          <w:showingPlcHdr/>
        </w:sdtPr>
        <w:sdtEndPr/>
        <w:sdtContent>
          <w:r w:rsidR="00165BAF" w:rsidRPr="001A7772">
            <w:rPr>
              <w:lang w:val="pt-BR" w:bidi="pt-BR"/>
            </w:rPr>
            <w:t>Resumo</w:t>
          </w:r>
        </w:sdtContent>
      </w:sdt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Tabela de layout para inserir o resumo"/>
      </w:tblPr>
      <w:tblGrid>
        <w:gridCol w:w="8853"/>
      </w:tblGrid>
      <w:tr w:rsidR="00033380" w:rsidRPr="001A7772" w14:paraId="3CCECB09" w14:textId="77777777" w:rsidTr="005C0355">
        <w:tc>
          <w:tcPr>
            <w:tcW w:w="8640" w:type="dxa"/>
          </w:tcPr>
          <w:p w14:paraId="541B5956" w14:textId="77777777" w:rsidR="00033380" w:rsidRDefault="00BB7AAF" w:rsidP="000A7858">
            <w:pPr>
              <w:rPr>
                <w:lang w:val="pt-BR"/>
              </w:rPr>
            </w:pPr>
            <w:r>
              <w:rPr>
                <w:lang w:val="pt-BR"/>
              </w:rPr>
              <w:t>Atualmente sigo consolidando os conhecimentos na área de front-</w:t>
            </w:r>
            <w:proofErr w:type="spellStart"/>
            <w:r>
              <w:rPr>
                <w:lang w:val="pt-BR"/>
              </w:rPr>
              <w:t>end</w:t>
            </w:r>
            <w:proofErr w:type="spellEnd"/>
            <w:r>
              <w:rPr>
                <w:lang w:val="pt-BR"/>
              </w:rPr>
              <w:t xml:space="preserve">, buscando aprimorar cada vez mais o entendimento das ferramentas mais usadas no mercado, como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Vue</w:t>
            </w:r>
            <w:proofErr w:type="spellEnd"/>
            <w:r>
              <w:rPr>
                <w:lang w:val="pt-BR"/>
              </w:rPr>
              <w:t xml:space="preserve"> e as boas práticas usada para desenvolver produtos de qualidade.</w:t>
            </w:r>
          </w:p>
          <w:p w14:paraId="2432680F" w14:textId="619CB6BD" w:rsidR="00BB7AAF" w:rsidRPr="001A7772" w:rsidRDefault="00BB7AAF" w:rsidP="000A7858">
            <w:pPr>
              <w:rPr>
                <w:lang w:val="pt-BR"/>
              </w:rPr>
            </w:pPr>
          </w:p>
        </w:tc>
      </w:tr>
    </w:tbl>
    <w:p w14:paraId="644FF777" w14:textId="77777777" w:rsidR="00033380" w:rsidRPr="001A7772" w:rsidRDefault="004F147D" w:rsidP="00033380">
      <w:pPr>
        <w:pStyle w:val="Ttulo1"/>
        <w:rPr>
          <w:lang w:val="pt-BR"/>
        </w:rPr>
      </w:pPr>
      <w:sdt>
        <w:sdtPr>
          <w:rPr>
            <w:lang w:val="pt-BR"/>
          </w:rPr>
          <w:alias w:val="Habilidades informáticas:"/>
          <w:tag w:val="Habilidades informáticas:"/>
          <w:id w:val="1126435726"/>
          <w:placeholder>
            <w:docPart w:val="3D9FAFA3387B4192AC1799F2D937755E"/>
          </w:placeholder>
          <w:temporary/>
          <w:showingPlcHdr/>
        </w:sdtPr>
        <w:sdtEndPr/>
        <w:sdtContent>
          <w:r w:rsidR="00033380" w:rsidRPr="001A7772">
            <w:rPr>
              <w:lang w:val="pt-BR" w:bidi="pt-BR"/>
            </w:rPr>
            <w:t>Habilidades informáticas</w:t>
          </w:r>
        </w:sdtContent>
      </w:sdt>
    </w:p>
    <w:p w14:paraId="6AD574A2" w14:textId="77777777" w:rsidR="00033380" w:rsidRPr="001A7772" w:rsidRDefault="004F147D" w:rsidP="00033380">
      <w:pPr>
        <w:pStyle w:val="Ttulo2"/>
        <w:rPr>
          <w:lang w:val="pt-BR"/>
        </w:rPr>
      </w:pPr>
      <w:sdt>
        <w:sdtPr>
          <w:rPr>
            <w:lang w:val="pt-BR"/>
          </w:rPr>
          <w:alias w:val="Linguagens:"/>
          <w:tag w:val="Linguagens:"/>
          <w:id w:val="1517655715"/>
          <w:placeholder>
            <w:docPart w:val="572119B2DC7540868619FB2B1A84A0BF"/>
          </w:placeholder>
          <w:temporary/>
          <w:showingPlcHdr/>
        </w:sdtPr>
        <w:sdtEndPr/>
        <w:sdtContent>
          <w:r w:rsidR="00033380" w:rsidRPr="001A7772">
            <w:rPr>
              <w:lang w:val="pt-BR" w:bidi="pt-BR"/>
            </w:rPr>
            <w:t>Linguagens de programação</w:t>
          </w:r>
        </w:sdtContent>
      </w:sdt>
    </w:p>
    <w:p w14:paraId="19E853FB" w14:textId="77777777" w:rsidR="00033380" w:rsidRPr="007F025B" w:rsidRDefault="007F025B" w:rsidP="00033380">
      <w:pPr>
        <w:pStyle w:val="PargrafodaLista"/>
        <w:rPr>
          <w:lang w:val="pt-BR"/>
        </w:rPr>
      </w:pPr>
      <w:r w:rsidRPr="007F025B">
        <w:rPr>
          <w:lang w:val="pt-BR"/>
        </w:rPr>
        <w:t>Proficiente: front-</w:t>
      </w:r>
      <w:proofErr w:type="spellStart"/>
      <w:r w:rsidRPr="007F025B">
        <w:rPr>
          <w:lang w:val="pt-BR"/>
        </w:rPr>
        <w:t>end</w:t>
      </w:r>
      <w:proofErr w:type="spellEnd"/>
      <w:r w:rsidRPr="007F025B">
        <w:rPr>
          <w:lang w:val="pt-BR"/>
        </w:rPr>
        <w:t xml:space="preserve"> (</w:t>
      </w:r>
      <w:proofErr w:type="spellStart"/>
      <w:proofErr w:type="gramStart"/>
      <w:r w:rsidRPr="007F025B">
        <w:rPr>
          <w:lang w:val="pt-BR"/>
        </w:rPr>
        <w:t>html,css</w:t>
      </w:r>
      <w:proofErr w:type="gramEnd"/>
      <w:r w:rsidRPr="007F025B">
        <w:rPr>
          <w:lang w:val="pt-BR"/>
        </w:rPr>
        <w:t>,javascript</w:t>
      </w:r>
      <w:proofErr w:type="spellEnd"/>
      <w:r w:rsidRPr="007F025B">
        <w:rPr>
          <w:lang w:val="pt-BR"/>
        </w:rPr>
        <w:t>)</w:t>
      </w:r>
    </w:p>
    <w:p w14:paraId="00EA71AB" w14:textId="77777777" w:rsidR="00033380" w:rsidRPr="001A7772" w:rsidRDefault="007F025B" w:rsidP="00033380">
      <w:pPr>
        <w:pStyle w:val="PargrafodaLista"/>
        <w:rPr>
          <w:lang w:val="pt-BR"/>
        </w:rPr>
      </w:pPr>
      <w:r>
        <w:rPr>
          <w:lang w:val="pt-BR"/>
        </w:rPr>
        <w:t>Familiarizado com: C#</w:t>
      </w:r>
    </w:p>
    <w:p w14:paraId="3D176A6A" w14:textId="77777777" w:rsidR="00033380" w:rsidRPr="001A7772" w:rsidRDefault="004F147D" w:rsidP="00033380">
      <w:pPr>
        <w:pStyle w:val="Ttulo2"/>
        <w:rPr>
          <w:lang w:val="pt-BR"/>
        </w:rPr>
      </w:pPr>
      <w:sdt>
        <w:sdtPr>
          <w:rPr>
            <w:lang w:val="pt-BR"/>
          </w:rPr>
          <w:alias w:val="Softwares:"/>
          <w:tag w:val="Softwares:"/>
          <w:id w:val="-169031688"/>
          <w:placeholder>
            <w:docPart w:val="6BD0E26A094E41C3A8106503DEC67FE7"/>
          </w:placeholder>
          <w:temporary/>
          <w:showingPlcHdr/>
        </w:sdtPr>
        <w:sdtEndPr/>
        <w:sdtContent>
          <w:r w:rsidR="00033380" w:rsidRPr="001A7772">
            <w:rPr>
              <w:lang w:val="pt-BR" w:bidi="pt-BR"/>
            </w:rPr>
            <w:t>Softwares</w:t>
          </w:r>
        </w:sdtContent>
      </w:sdt>
    </w:p>
    <w:p w14:paraId="465A2E50" w14:textId="70B8F917" w:rsidR="00033380" w:rsidRPr="001A7772" w:rsidRDefault="007F025B" w:rsidP="00033380">
      <w:pPr>
        <w:pStyle w:val="PargrafodaLista"/>
        <w:rPr>
          <w:lang w:val="pt-BR"/>
        </w:rPr>
      </w:pPr>
      <w:r>
        <w:rPr>
          <w:lang w:val="pt-BR"/>
        </w:rPr>
        <w:t xml:space="preserve">Banco de dados: </w:t>
      </w:r>
      <w:proofErr w:type="spellStart"/>
      <w:r>
        <w:rPr>
          <w:lang w:val="pt-BR"/>
        </w:rPr>
        <w:t>Sql</w:t>
      </w:r>
      <w:proofErr w:type="spellEnd"/>
      <w:r>
        <w:rPr>
          <w:lang w:val="pt-BR"/>
        </w:rPr>
        <w:t xml:space="preserve"> Server</w:t>
      </w:r>
      <w:r w:rsidR="00895268">
        <w:rPr>
          <w:lang w:val="pt-BR"/>
        </w:rPr>
        <w:t xml:space="preserve">, </w:t>
      </w:r>
      <w:proofErr w:type="spellStart"/>
      <w:r w:rsidR="00895268">
        <w:rPr>
          <w:lang w:val="pt-BR"/>
        </w:rPr>
        <w:t>MySql</w:t>
      </w:r>
      <w:proofErr w:type="spellEnd"/>
    </w:p>
    <w:p w14:paraId="0CAF9526" w14:textId="77777777" w:rsidR="00033380" w:rsidRPr="001A7772" w:rsidRDefault="007F025B" w:rsidP="00033380">
      <w:pPr>
        <w:pStyle w:val="PargrafodaLista"/>
        <w:rPr>
          <w:lang w:val="pt-BR"/>
        </w:rPr>
      </w:pPr>
      <w:r>
        <w:rPr>
          <w:lang w:val="pt-BR"/>
        </w:rPr>
        <w:t>Plataformas: Microsoft Windows 7,10</w:t>
      </w:r>
    </w:p>
    <w:p w14:paraId="46F97D5D" w14:textId="77777777" w:rsidR="00033380" w:rsidRPr="001A7772" w:rsidRDefault="004F147D" w:rsidP="00033380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1922599604"/>
          <w:placeholder>
            <w:docPart w:val="B83475A626C44D898F07F1B30F50A95C"/>
          </w:placeholder>
          <w:temporary/>
          <w:showingPlcHdr/>
        </w:sdtPr>
        <w:sdtEndPr/>
        <w:sdtContent>
          <w:r w:rsidR="00033380" w:rsidRPr="001A7772">
            <w:rPr>
              <w:lang w:val="pt-BR" w:bidi="pt-BR"/>
            </w:rPr>
            <w:t>Experiência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262"/>
        <w:gridCol w:w="2159"/>
      </w:tblGrid>
      <w:tr w:rsidR="00300698" w:rsidRPr="001A7772" w14:paraId="2ED3D307" w14:textId="77777777" w:rsidTr="005C0355">
        <w:trPr>
          <w:trHeight w:val="216"/>
        </w:trPr>
        <w:sdt>
          <w:sdtPr>
            <w:rPr>
              <w:lang w:val="pt-BR"/>
            </w:rPr>
            <w:alias w:val="Insira o cargo 1:"/>
            <w:tag w:val="Insira o cargo 1:"/>
            <w:id w:val="2495877"/>
            <w:placeholder>
              <w:docPart w:val="1A982CEB3FE34A609FB4D9EB86BD08BD"/>
            </w:placeholder>
            <w:temporary/>
            <w:showingPlcHdr/>
          </w:sdtPr>
          <w:sdtEndPr/>
          <w:sdtContent>
            <w:tc>
              <w:tcPr>
                <w:tcW w:w="6427" w:type="dxa"/>
              </w:tcPr>
              <w:p w14:paraId="6C4B3937" w14:textId="77777777" w:rsidR="00300698" w:rsidRPr="001A7772" w:rsidRDefault="00300698" w:rsidP="007D5AB6">
                <w:pPr>
                  <w:pStyle w:val="Ttulo2"/>
                  <w:rPr>
                    <w:lang w:val="pt-BR"/>
                  </w:rPr>
                </w:pPr>
                <w:r w:rsidRPr="001A7772">
                  <w:rPr>
                    <w:lang w:val="pt-BR" w:bidi="pt-BR"/>
                  </w:rPr>
                  <w:t>Analista de programação</w:t>
                </w:r>
              </w:p>
            </w:tc>
          </w:sdtContent>
        </w:sdt>
        <w:tc>
          <w:tcPr>
            <w:tcW w:w="2213" w:type="dxa"/>
          </w:tcPr>
          <w:p w14:paraId="1CDEEA6B" w14:textId="77777777" w:rsidR="00300698" w:rsidRPr="001A7772" w:rsidRDefault="00300698" w:rsidP="007F025B">
            <w:pPr>
              <w:pStyle w:val="Datas"/>
              <w:rPr>
                <w:lang w:val="pt-BR"/>
              </w:rPr>
            </w:pPr>
          </w:p>
        </w:tc>
      </w:tr>
    </w:tbl>
    <w:p w14:paraId="0F538A50" w14:textId="77777777" w:rsidR="00033380" w:rsidRPr="001A7772" w:rsidRDefault="007F025B" w:rsidP="00033380">
      <w:pPr>
        <w:pStyle w:val="Local"/>
        <w:rPr>
          <w:lang w:val="pt-BR"/>
        </w:rPr>
      </w:pPr>
      <w:r>
        <w:rPr>
          <w:lang w:val="pt-BR"/>
        </w:rPr>
        <w:t>Consiste</w:t>
      </w:r>
    </w:p>
    <w:p w14:paraId="12EDDF94" w14:textId="77777777" w:rsidR="00033380" w:rsidRPr="001A7772" w:rsidRDefault="007F025B" w:rsidP="00033380">
      <w:pPr>
        <w:pStyle w:val="PargrafodaLista"/>
        <w:rPr>
          <w:lang w:val="pt-BR"/>
        </w:rPr>
      </w:pPr>
      <w:r>
        <w:rPr>
          <w:lang w:val="pt-BR"/>
        </w:rPr>
        <w:t>Desenvolver ferramentas web utilizando plataforma da IBM</w:t>
      </w:r>
    </w:p>
    <w:p w14:paraId="01D0B634" w14:textId="6042AE93" w:rsidR="00300698" w:rsidRPr="00C108C1" w:rsidRDefault="000A7858" w:rsidP="00C108C1">
      <w:pPr>
        <w:pStyle w:val="PargrafodaLista"/>
        <w:rPr>
          <w:lang w:val="pt-BR"/>
        </w:rPr>
      </w:pPr>
      <w:r>
        <w:rPr>
          <w:lang w:val="pt-BR"/>
        </w:rPr>
        <w:t xml:space="preserve">(Java, </w:t>
      </w:r>
      <w:proofErr w:type="gramStart"/>
      <w:r>
        <w:rPr>
          <w:lang w:val="pt-BR"/>
        </w:rPr>
        <w:t>Javascript e etc...</w:t>
      </w:r>
      <w:proofErr w:type="gramEnd"/>
      <w:r>
        <w:rPr>
          <w:lang w:val="pt-BR"/>
        </w:rPr>
        <w:t>)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262"/>
        <w:gridCol w:w="2159"/>
      </w:tblGrid>
      <w:tr w:rsidR="00300698" w:rsidRPr="001A7772" w14:paraId="455BCAE5" w14:textId="77777777" w:rsidTr="005C0355">
        <w:trPr>
          <w:trHeight w:val="216"/>
        </w:trPr>
        <w:tc>
          <w:tcPr>
            <w:tcW w:w="6427" w:type="dxa"/>
          </w:tcPr>
          <w:p w14:paraId="3EEAAB94" w14:textId="77777777" w:rsidR="00300698" w:rsidRDefault="007F025B" w:rsidP="007F025B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Analista de Suporte</w:t>
            </w:r>
          </w:p>
          <w:p w14:paraId="4BC51992" w14:textId="77777777" w:rsidR="000A7858" w:rsidRPr="000A7858" w:rsidRDefault="000A7858" w:rsidP="000A7858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Prefeitura Municipal de Salvador</w:t>
            </w:r>
          </w:p>
        </w:tc>
        <w:tc>
          <w:tcPr>
            <w:tcW w:w="2213" w:type="dxa"/>
          </w:tcPr>
          <w:p w14:paraId="6372C77C" w14:textId="77777777" w:rsidR="00300698" w:rsidRPr="001A7772" w:rsidRDefault="00300698" w:rsidP="007F025B">
            <w:pPr>
              <w:pStyle w:val="Datas"/>
              <w:rPr>
                <w:lang w:val="pt-BR"/>
              </w:rPr>
            </w:pPr>
          </w:p>
        </w:tc>
      </w:tr>
    </w:tbl>
    <w:p w14:paraId="6D838DC7" w14:textId="5F996493" w:rsidR="00300698" w:rsidRDefault="000A7858" w:rsidP="000A7858">
      <w:pPr>
        <w:pStyle w:val="PargrafodaLista"/>
        <w:rPr>
          <w:lang w:val="pt-BR"/>
        </w:rPr>
      </w:pPr>
      <w:r>
        <w:rPr>
          <w:lang w:val="pt-BR"/>
        </w:rPr>
        <w:t>Atendimento em todos os níveis (hardware e sistemas)</w:t>
      </w:r>
    </w:p>
    <w:p w14:paraId="1AB4564A" w14:textId="4AA39F7E" w:rsidR="00C108C1" w:rsidRDefault="00C108C1" w:rsidP="00C108C1">
      <w:pPr>
        <w:rPr>
          <w:lang w:val="pt-BR"/>
        </w:rPr>
      </w:pPr>
    </w:p>
    <w:p w14:paraId="022A7075" w14:textId="2E968F1E" w:rsidR="00C108C1" w:rsidRDefault="00C108C1" w:rsidP="00C108C1">
      <w:pPr>
        <w:ind w:left="432"/>
        <w:rPr>
          <w:b/>
          <w:bCs/>
          <w:lang w:val="pt-BR"/>
        </w:rPr>
      </w:pPr>
      <w:r w:rsidRPr="00C108C1">
        <w:rPr>
          <w:b/>
          <w:bCs/>
          <w:lang w:val="pt-BR"/>
        </w:rPr>
        <w:t>Desenvolvedor Jr.</w:t>
      </w:r>
      <w:r>
        <w:rPr>
          <w:b/>
          <w:bCs/>
          <w:lang w:val="pt-BR"/>
        </w:rPr>
        <w:t xml:space="preserve"> (</w:t>
      </w:r>
      <w:r w:rsidRPr="00C108C1">
        <w:rPr>
          <w:b/>
          <w:bCs/>
          <w:color w:val="00B050"/>
          <w:lang w:val="pt-BR"/>
        </w:rPr>
        <w:t>Atual</w:t>
      </w:r>
      <w:r>
        <w:rPr>
          <w:b/>
          <w:bCs/>
          <w:lang w:val="pt-BR"/>
        </w:rPr>
        <w:t>)</w:t>
      </w:r>
    </w:p>
    <w:p w14:paraId="1C889EDF" w14:textId="45D47331" w:rsidR="00C108C1" w:rsidRDefault="00C108C1" w:rsidP="00C108C1">
      <w:pPr>
        <w:ind w:left="432"/>
        <w:rPr>
          <w:lang w:val="pt-BR"/>
        </w:rPr>
      </w:pPr>
      <w:r>
        <w:rPr>
          <w:lang w:val="pt-BR"/>
        </w:rPr>
        <w:t>Polo It</w:t>
      </w:r>
    </w:p>
    <w:p w14:paraId="4D2A3B49" w14:textId="0338D774" w:rsidR="00BB7AAF" w:rsidRDefault="00F82AC8" w:rsidP="00BB7AAF">
      <w:pPr>
        <w:pStyle w:val="PargrafodaLista"/>
        <w:rPr>
          <w:lang w:val="pt-BR"/>
        </w:rPr>
      </w:pPr>
      <w:r>
        <w:rPr>
          <w:lang w:val="pt-BR"/>
        </w:rPr>
        <w:t>Desenvolvimento Web (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Vue</w:t>
      </w:r>
      <w:proofErr w:type="spellEnd"/>
      <w:r>
        <w:rPr>
          <w:lang w:val="pt-BR"/>
        </w:rPr>
        <w:t xml:space="preserve"> )</w:t>
      </w:r>
      <w:proofErr w:type="gramEnd"/>
    </w:p>
    <w:p w14:paraId="36AE266D" w14:textId="1CB52880" w:rsidR="00895268" w:rsidRDefault="00895268" w:rsidP="00BB7AAF">
      <w:pPr>
        <w:pStyle w:val="PargrafodaLista"/>
        <w:rPr>
          <w:lang w:val="pt-BR"/>
        </w:rPr>
      </w:pP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, CSS, </w:t>
      </w:r>
      <w:proofErr w:type="spellStart"/>
      <w:proofErr w:type="gramStart"/>
      <w:r>
        <w:rPr>
          <w:lang w:val="pt-BR"/>
        </w:rPr>
        <w:t>JavaScript,Api</w:t>
      </w:r>
      <w:proofErr w:type="spellEnd"/>
      <w:proofErr w:type="gramEnd"/>
    </w:p>
    <w:p w14:paraId="4F7C202B" w14:textId="77777777" w:rsidR="00BB7AAF" w:rsidRPr="00BB7AAF" w:rsidRDefault="00BB7AAF" w:rsidP="00BB7AAF">
      <w:pPr>
        <w:pStyle w:val="PargrafodaLista"/>
        <w:numPr>
          <w:ilvl w:val="0"/>
          <w:numId w:val="0"/>
        </w:numPr>
        <w:ind w:left="792"/>
        <w:rPr>
          <w:lang w:val="pt-BR"/>
        </w:rPr>
      </w:pPr>
    </w:p>
    <w:p w14:paraId="016C6C85" w14:textId="77777777" w:rsidR="00300698" w:rsidRPr="001A7772" w:rsidRDefault="004F147D" w:rsidP="00300698">
      <w:pPr>
        <w:pStyle w:val="Ttulo1"/>
        <w:rPr>
          <w:lang w:val="pt-BR"/>
        </w:rPr>
      </w:pPr>
      <w:sdt>
        <w:sdtPr>
          <w:rPr>
            <w:lang w:val="pt-BR"/>
          </w:rPr>
          <w:alias w:val="Formação:"/>
          <w:tag w:val="Formação:"/>
          <w:id w:val="1516970808"/>
          <w:placeholder>
            <w:docPart w:val="452C74CCCA7545199E696C741A501B3B"/>
          </w:placeholder>
          <w:temporary/>
          <w:showingPlcHdr/>
        </w:sdtPr>
        <w:sdtEndPr/>
        <w:sdtContent>
          <w:r w:rsidR="00300698" w:rsidRPr="001A7772">
            <w:rPr>
              <w:lang w:val="pt-BR" w:bidi="pt-BR"/>
            </w:rPr>
            <w:t>Formação</w:t>
          </w:r>
        </w:sdtContent>
      </w:sdt>
      <w:r w:rsidR="007F025B">
        <w:rPr>
          <w:lang w:val="pt-BR"/>
        </w:rPr>
        <w:t>/CURSOS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ela de layout"/>
      </w:tblPr>
      <w:tblGrid>
        <w:gridCol w:w="6234"/>
        <w:gridCol w:w="2072"/>
      </w:tblGrid>
      <w:tr w:rsidR="00300698" w:rsidRPr="001A7772" w14:paraId="6729B12F" w14:textId="77777777" w:rsidTr="007F025B">
        <w:trPr>
          <w:trHeight w:val="216"/>
        </w:trPr>
        <w:tc>
          <w:tcPr>
            <w:tcW w:w="6234" w:type="dxa"/>
          </w:tcPr>
          <w:p w14:paraId="378BDF84" w14:textId="77777777" w:rsidR="00300698" w:rsidRPr="001A7772" w:rsidRDefault="007F025B" w:rsidP="007D5AB6">
            <w:pPr>
              <w:pStyle w:val="Ttulo2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Unijorge</w:t>
            </w:r>
            <w:proofErr w:type="spellEnd"/>
          </w:p>
          <w:p w14:paraId="0C0AA373" w14:textId="77777777" w:rsidR="00D3324E" w:rsidRPr="001A7772" w:rsidRDefault="007F025B" w:rsidP="00AA1ACB">
            <w:pPr>
              <w:pStyle w:val="Local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Salvador,Ba</w:t>
            </w:r>
            <w:proofErr w:type="spellEnd"/>
            <w:proofErr w:type="gramEnd"/>
          </w:p>
          <w:p w14:paraId="0F2D1F37" w14:textId="77777777" w:rsidR="00AA1ACB" w:rsidRPr="001A7772" w:rsidRDefault="004F147D" w:rsidP="00D3324E">
            <w:pPr>
              <w:pStyle w:val="PargrafodaLista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grau obtido:"/>
                <w:tag w:val="Insira o grau obtido:"/>
                <w:id w:val="982970693"/>
                <w:placeholder>
                  <w:docPart w:val="4167CD01CCB340F7B8235B7E68DE3574"/>
                </w:placeholder>
                <w:temporary/>
                <w:showingPlcHdr/>
              </w:sdtPr>
              <w:sdtEndPr/>
              <w:sdtContent>
                <w:r w:rsidR="00D3324E" w:rsidRPr="001A7772">
                  <w:rPr>
                    <w:lang w:val="pt-BR" w:bidi="pt-BR"/>
                  </w:rPr>
                  <w:t>Graduação</w:t>
                </w:r>
              </w:sdtContent>
            </w:sdt>
            <w:r w:rsidR="00DD58EF">
              <w:rPr>
                <w:lang w:val="pt-BR"/>
              </w:rPr>
              <w:t xml:space="preserve"> – Análise e Desenvolvimento de Sistemas</w:t>
            </w:r>
          </w:p>
        </w:tc>
        <w:tc>
          <w:tcPr>
            <w:tcW w:w="2072" w:type="dxa"/>
          </w:tcPr>
          <w:p w14:paraId="51132971" w14:textId="77777777" w:rsidR="00300698" w:rsidRPr="001A7772" w:rsidRDefault="00300698" w:rsidP="007F025B">
            <w:pPr>
              <w:pStyle w:val="Datas"/>
              <w:rPr>
                <w:lang w:val="pt-BR"/>
              </w:rPr>
            </w:pPr>
          </w:p>
        </w:tc>
      </w:tr>
      <w:tr w:rsidR="000A7858" w:rsidRPr="001A7772" w14:paraId="657CC1AB" w14:textId="77777777" w:rsidTr="007F025B">
        <w:trPr>
          <w:trHeight w:val="216"/>
        </w:trPr>
        <w:tc>
          <w:tcPr>
            <w:tcW w:w="6234" w:type="dxa"/>
          </w:tcPr>
          <w:p w14:paraId="457F4FCF" w14:textId="77777777" w:rsidR="000A7858" w:rsidRDefault="000A7858" w:rsidP="007F025B">
            <w:pPr>
              <w:pStyle w:val="Ttulo2"/>
              <w:rPr>
                <w:lang w:val="pt-BR"/>
              </w:rPr>
            </w:pPr>
            <w:proofErr w:type="spellStart"/>
            <w:r>
              <w:rPr>
                <w:lang w:val="pt-BR"/>
              </w:rPr>
              <w:t>Alura</w:t>
            </w:r>
            <w:proofErr w:type="spellEnd"/>
          </w:p>
          <w:p w14:paraId="40259C14" w14:textId="77777777" w:rsidR="000A7858" w:rsidRPr="007F025B" w:rsidRDefault="00DD58EF" w:rsidP="007F025B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Curso </w:t>
            </w:r>
          </w:p>
          <w:p w14:paraId="537BB2E7" w14:textId="6CDF84A6" w:rsidR="00BB7AAF" w:rsidRDefault="00DD58EF" w:rsidP="00BB7AAF">
            <w:pPr>
              <w:pStyle w:val="PargrafodaLista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React</w:t>
            </w:r>
            <w:proofErr w:type="spellEnd"/>
            <w:r>
              <w:rPr>
                <w:lang w:val="pt-BR"/>
              </w:rPr>
              <w:t xml:space="preserve"> (Componentes, </w:t>
            </w:r>
            <w:proofErr w:type="spellStart"/>
            <w:r>
              <w:rPr>
                <w:lang w:val="pt-BR"/>
              </w:rPr>
              <w:t>Hooks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Context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lang w:val="pt-BR"/>
              </w:rPr>
              <w:t>Api</w:t>
            </w:r>
            <w:proofErr w:type="spellEnd"/>
            <w:r>
              <w:rPr>
                <w:lang w:val="pt-BR"/>
              </w:rPr>
              <w:t xml:space="preserve"> e etc...</w:t>
            </w:r>
            <w:proofErr w:type="gramEnd"/>
            <w:r>
              <w:rPr>
                <w:lang w:val="pt-BR"/>
              </w:rPr>
              <w:t>)</w:t>
            </w:r>
          </w:p>
          <w:p w14:paraId="55F0BF73" w14:textId="6F9CD2B5" w:rsidR="00895268" w:rsidRDefault="00895268" w:rsidP="00BB7AAF">
            <w:pPr>
              <w:pStyle w:val="PargrafodaLista"/>
              <w:rPr>
                <w:lang w:val="pt-BR"/>
              </w:rPr>
            </w:pPr>
            <w:proofErr w:type="spellStart"/>
            <w:r>
              <w:rPr>
                <w:lang w:val="pt-BR"/>
              </w:rPr>
              <w:t>Vue</w:t>
            </w:r>
            <w:proofErr w:type="spellEnd"/>
            <w:r>
              <w:rPr>
                <w:lang w:val="pt-BR"/>
              </w:rPr>
              <w:t xml:space="preserve"> (Componentes, </w:t>
            </w:r>
            <w:proofErr w:type="spellStart"/>
            <w:r>
              <w:rPr>
                <w:lang w:val="pt-BR"/>
              </w:rPr>
              <w:t>State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Router</w:t>
            </w:r>
            <w:proofErr w:type="spellEnd"/>
            <w:r>
              <w:rPr>
                <w:lang w:val="pt-BR"/>
              </w:rPr>
              <w:t xml:space="preserve"> e etc..)</w:t>
            </w:r>
          </w:p>
          <w:p w14:paraId="7C45F2D5" w14:textId="4F0D7CDB" w:rsidR="00BB7AAF" w:rsidRPr="00BB7AAF" w:rsidRDefault="00BB7AAF" w:rsidP="00BB7AAF">
            <w:pPr>
              <w:pStyle w:val="PargrafodaLista"/>
              <w:numPr>
                <w:ilvl w:val="0"/>
                <w:numId w:val="0"/>
              </w:numPr>
              <w:ind w:left="792"/>
              <w:rPr>
                <w:lang w:val="pt-BR"/>
              </w:rPr>
            </w:pPr>
            <w:r w:rsidRPr="00BB7AAF">
              <w:rPr>
                <w:lang w:val="pt-BR"/>
              </w:rPr>
              <w:t>..</w:t>
            </w:r>
          </w:p>
          <w:p w14:paraId="50770613" w14:textId="77777777" w:rsidR="000A7858" w:rsidRDefault="000A7858" w:rsidP="000A7858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ORIGAMID</w:t>
            </w:r>
          </w:p>
          <w:p w14:paraId="0130E10C" w14:textId="77777777" w:rsidR="000A7858" w:rsidRPr="007F025B" w:rsidRDefault="00DD58EF" w:rsidP="000A7858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Curso </w:t>
            </w:r>
          </w:p>
          <w:p w14:paraId="77FCEF9D" w14:textId="190F1884" w:rsidR="000A7858" w:rsidRPr="00BB7AAF" w:rsidRDefault="000A7858" w:rsidP="00BB7AAF">
            <w:pPr>
              <w:pStyle w:val="PargrafodaLista"/>
              <w:rPr>
                <w:lang w:val="pt-BR"/>
              </w:rPr>
            </w:pPr>
            <w:r w:rsidRPr="000A7858">
              <w:rPr>
                <w:lang w:val="pt-BR"/>
              </w:rPr>
              <w:t>Web Design</w:t>
            </w:r>
            <w:r w:rsidR="00DD58EF">
              <w:rPr>
                <w:lang w:val="pt-BR"/>
              </w:rPr>
              <w:t xml:space="preserve"> (</w:t>
            </w:r>
            <w:proofErr w:type="spellStart"/>
            <w:r w:rsidR="00DD58EF">
              <w:rPr>
                <w:lang w:val="pt-BR"/>
              </w:rPr>
              <w:t>html</w:t>
            </w:r>
            <w:proofErr w:type="spellEnd"/>
            <w:r w:rsidR="00DD58EF">
              <w:rPr>
                <w:lang w:val="pt-BR"/>
              </w:rPr>
              <w:t xml:space="preserve">, </w:t>
            </w:r>
            <w:proofErr w:type="spellStart"/>
            <w:r w:rsidR="00DD58EF">
              <w:rPr>
                <w:lang w:val="pt-BR"/>
              </w:rPr>
              <w:t>css</w:t>
            </w:r>
            <w:proofErr w:type="spellEnd"/>
            <w:r w:rsidR="00DD58EF">
              <w:rPr>
                <w:lang w:val="pt-BR"/>
              </w:rPr>
              <w:t xml:space="preserve">, </w:t>
            </w:r>
            <w:proofErr w:type="spellStart"/>
            <w:r w:rsidR="00DD58EF">
              <w:rPr>
                <w:lang w:val="pt-BR"/>
              </w:rPr>
              <w:t>javascript</w:t>
            </w:r>
            <w:proofErr w:type="spellEnd"/>
            <w:r w:rsidR="00DD58EF">
              <w:rPr>
                <w:lang w:val="pt-BR"/>
              </w:rPr>
              <w:t>)</w:t>
            </w:r>
          </w:p>
          <w:p w14:paraId="3D815B96" w14:textId="77777777" w:rsidR="000A7858" w:rsidRPr="007F025B" w:rsidRDefault="000A7858" w:rsidP="007F025B">
            <w:pPr>
              <w:rPr>
                <w:b/>
                <w:lang w:val="pt-BR"/>
              </w:rPr>
            </w:pPr>
          </w:p>
        </w:tc>
        <w:tc>
          <w:tcPr>
            <w:tcW w:w="2072" w:type="dxa"/>
          </w:tcPr>
          <w:p w14:paraId="26A36595" w14:textId="77777777" w:rsidR="000A7858" w:rsidRPr="001A7772" w:rsidRDefault="000A7858" w:rsidP="00271F4E">
            <w:pPr>
              <w:pStyle w:val="Datas"/>
              <w:rPr>
                <w:lang w:val="pt-BR"/>
              </w:rPr>
            </w:pPr>
          </w:p>
        </w:tc>
      </w:tr>
    </w:tbl>
    <w:p w14:paraId="7E1EB454" w14:textId="77777777" w:rsidR="00300698" w:rsidRPr="001A7772" w:rsidRDefault="00300698" w:rsidP="00AA1ACB">
      <w:pPr>
        <w:rPr>
          <w:lang w:val="pt-BR"/>
        </w:rPr>
      </w:pPr>
    </w:p>
    <w:sectPr w:rsidR="00300698" w:rsidRPr="001A7772" w:rsidSect="00EB5DD7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AE1F" w14:textId="77777777" w:rsidR="004F147D" w:rsidRDefault="004F147D" w:rsidP="00580C51">
      <w:pPr>
        <w:spacing w:before="0" w:after="0" w:line="240" w:lineRule="auto"/>
      </w:pPr>
      <w:r>
        <w:separator/>
      </w:r>
    </w:p>
  </w:endnote>
  <w:endnote w:type="continuationSeparator" w:id="0">
    <w:p w14:paraId="2CCB8FEA" w14:textId="77777777" w:rsidR="004F147D" w:rsidRDefault="004F147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F155" w14:textId="77777777" w:rsidR="004F147D" w:rsidRDefault="004F147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AB8C463" w14:textId="77777777" w:rsidR="004F147D" w:rsidRDefault="004F147D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9E3A35"/>
    <w:multiLevelType w:val="hybridMultilevel"/>
    <w:tmpl w:val="64E63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00BEF"/>
    <w:multiLevelType w:val="hybridMultilevel"/>
    <w:tmpl w:val="F3EE849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25B"/>
    <w:rsid w:val="000022EB"/>
    <w:rsid w:val="000214BD"/>
    <w:rsid w:val="00033380"/>
    <w:rsid w:val="00034F0A"/>
    <w:rsid w:val="0006276C"/>
    <w:rsid w:val="000701B2"/>
    <w:rsid w:val="00075E73"/>
    <w:rsid w:val="00081583"/>
    <w:rsid w:val="00082A94"/>
    <w:rsid w:val="000A7858"/>
    <w:rsid w:val="000B0EE9"/>
    <w:rsid w:val="0010077D"/>
    <w:rsid w:val="00116379"/>
    <w:rsid w:val="0013567F"/>
    <w:rsid w:val="00165BAF"/>
    <w:rsid w:val="00177AA8"/>
    <w:rsid w:val="001A7772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95FE4"/>
    <w:rsid w:val="004D6619"/>
    <w:rsid w:val="004F147D"/>
    <w:rsid w:val="00557584"/>
    <w:rsid w:val="00580C51"/>
    <w:rsid w:val="005C0355"/>
    <w:rsid w:val="005C5D33"/>
    <w:rsid w:val="006962EF"/>
    <w:rsid w:val="006C09B4"/>
    <w:rsid w:val="006D2F92"/>
    <w:rsid w:val="006E2432"/>
    <w:rsid w:val="007001D6"/>
    <w:rsid w:val="00723045"/>
    <w:rsid w:val="00790D50"/>
    <w:rsid w:val="007A2F12"/>
    <w:rsid w:val="007C5B9E"/>
    <w:rsid w:val="007D5AB6"/>
    <w:rsid w:val="007F025B"/>
    <w:rsid w:val="008639EB"/>
    <w:rsid w:val="00866CF9"/>
    <w:rsid w:val="00895268"/>
    <w:rsid w:val="008E18D5"/>
    <w:rsid w:val="009010EB"/>
    <w:rsid w:val="0090731C"/>
    <w:rsid w:val="00907793"/>
    <w:rsid w:val="009077DC"/>
    <w:rsid w:val="00942976"/>
    <w:rsid w:val="009548CA"/>
    <w:rsid w:val="00987217"/>
    <w:rsid w:val="009D0805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B7AAF"/>
    <w:rsid w:val="00BC249D"/>
    <w:rsid w:val="00C069B4"/>
    <w:rsid w:val="00C108C1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D58EF"/>
    <w:rsid w:val="00DE7766"/>
    <w:rsid w:val="00E33FCE"/>
    <w:rsid w:val="00E64C2A"/>
    <w:rsid w:val="00E85ACE"/>
    <w:rsid w:val="00EB5DD7"/>
    <w:rsid w:val="00F510D1"/>
    <w:rsid w:val="00F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128A06"/>
  <w15:docId w15:val="{408C0652-2177-4B86-8485-DDCC7501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E7766"/>
    <w:rPr>
      <w:rFonts w:cs="Tahoma"/>
    </w:rPr>
  </w:style>
  <w:style w:type="paragraph" w:customStyle="1" w:styleId="Informaesdecontato">
    <w:name w:val="Informações de contato"/>
    <w:basedOn w:val="Normal"/>
    <w:uiPriority w:val="1"/>
    <w:qFormat/>
    <w:rsid w:val="00033380"/>
    <w:pPr>
      <w:spacing w:after="240"/>
      <w:contextualSpacing/>
    </w:pPr>
  </w:style>
  <w:style w:type="paragraph" w:customStyle="1" w:styleId="Datas">
    <w:name w:val="Datas"/>
    <w:basedOn w:val="Normal"/>
    <w:uiPriority w:val="1"/>
    <w:qFormat/>
    <w:rsid w:val="00116379"/>
    <w:pPr>
      <w:spacing w:before="80"/>
      <w:jc w:val="right"/>
    </w:pPr>
  </w:style>
  <w:style w:type="paragraph" w:customStyle="1" w:styleId="Local">
    <w:name w:val="Local"/>
    <w:basedOn w:val="Normal"/>
    <w:link w:val="Caracteredelocal"/>
    <w:uiPriority w:val="1"/>
    <w:unhideWhenUsed/>
    <w:qFormat/>
    <w:rsid w:val="00300698"/>
    <w:pPr>
      <w:ind w:left="432"/>
    </w:pPr>
    <w:rPr>
      <w:i/>
    </w:rPr>
  </w:style>
  <w:style w:type="character" w:customStyle="1" w:styleId="Caracteredelocal">
    <w:name w:val="Caractere de local"/>
    <w:basedOn w:val="Fontepargpadro"/>
    <w:link w:val="Local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xtodoEspaoReservado">
    <w:name w:val="Placeholder Text"/>
    <w:basedOn w:val="Fontepargpadro"/>
    <w:uiPriority w:val="99"/>
    <w:semiHidden/>
    <w:rsid w:val="00BB2B3D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elacomgrade">
    <w:name w:val="Table Grid"/>
    <w:basedOn w:val="Tabela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embloco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nfaseIntensa">
    <w:name w:val="Intense Emphasis"/>
    <w:basedOn w:val="Fontepargpadro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tulodoLivro">
    <w:name w:val="Book Title"/>
    <w:basedOn w:val="Fontepargpadro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Legenda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semiHidden/>
    <w:unhideWhenUsed/>
    <w:qFormat/>
    <w:rsid w:val="00034F0A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SemEspaamento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Forte">
    <w:name w:val="Strong"/>
    <w:basedOn w:val="Fontepargpadro"/>
    <w:semiHidden/>
    <w:unhideWhenUsed/>
    <w:qFormat/>
    <w:rsid w:val="00034F0A"/>
    <w:rPr>
      <w:b/>
      <w:bCs/>
    </w:rPr>
  </w:style>
  <w:style w:type="paragraph" w:styleId="Subttulo">
    <w:name w:val="Subtitle"/>
    <w:basedOn w:val="Normal"/>
    <w:next w:val="Normal"/>
    <w:link w:val="Subttulo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.nascimento\Document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A52B50FCFB45A7B64C535DCDE7D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7D608-0C5F-4330-A555-D7079CE35250}"/>
      </w:docPartPr>
      <w:docPartBody>
        <w:p w:rsidR="002308BC" w:rsidRDefault="004803B9">
          <w:pPr>
            <w:pStyle w:val="2BA52B50FCFB45A7B64C535DCDE7DF50"/>
          </w:pPr>
          <w:r>
            <w:rPr>
              <w:lang w:bidi="pt-BR"/>
            </w:rPr>
            <w:t>Resumo</w:t>
          </w:r>
        </w:p>
      </w:docPartBody>
    </w:docPart>
    <w:docPart>
      <w:docPartPr>
        <w:name w:val="3D9FAFA3387B4192AC1799F2D93775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2594C-9C0F-49B1-A53C-BA7A7316505A}"/>
      </w:docPartPr>
      <w:docPartBody>
        <w:p w:rsidR="002308BC" w:rsidRDefault="004803B9">
          <w:pPr>
            <w:pStyle w:val="3D9FAFA3387B4192AC1799F2D937755E"/>
          </w:pPr>
          <w:r>
            <w:rPr>
              <w:lang w:bidi="pt-BR"/>
            </w:rPr>
            <w:t>Habilidades informáticas</w:t>
          </w:r>
        </w:p>
      </w:docPartBody>
    </w:docPart>
    <w:docPart>
      <w:docPartPr>
        <w:name w:val="572119B2DC7540868619FB2B1A84A0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E123F-F315-46DB-AA92-0E065646AA13}"/>
      </w:docPartPr>
      <w:docPartBody>
        <w:p w:rsidR="002308BC" w:rsidRDefault="004803B9">
          <w:pPr>
            <w:pStyle w:val="572119B2DC7540868619FB2B1A84A0BF"/>
          </w:pPr>
          <w:r w:rsidRPr="00116379">
            <w:rPr>
              <w:lang w:bidi="pt-BR"/>
            </w:rPr>
            <w:t>Linguagens de programação</w:t>
          </w:r>
        </w:p>
      </w:docPartBody>
    </w:docPart>
    <w:docPart>
      <w:docPartPr>
        <w:name w:val="6BD0E26A094E41C3A8106503DEC67F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C5342-EA63-443D-836F-3F8E20287188}"/>
      </w:docPartPr>
      <w:docPartBody>
        <w:p w:rsidR="002308BC" w:rsidRDefault="004803B9">
          <w:pPr>
            <w:pStyle w:val="6BD0E26A094E41C3A8106503DEC67FE7"/>
          </w:pPr>
          <w:r>
            <w:rPr>
              <w:lang w:bidi="pt-BR"/>
            </w:rPr>
            <w:t>Softwares</w:t>
          </w:r>
        </w:p>
      </w:docPartBody>
    </w:docPart>
    <w:docPart>
      <w:docPartPr>
        <w:name w:val="B83475A626C44D898F07F1B30F50A9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DCA73C-0CD6-4CA4-ADA9-F1039FEBB4A5}"/>
      </w:docPartPr>
      <w:docPartBody>
        <w:p w:rsidR="002308BC" w:rsidRDefault="004803B9">
          <w:pPr>
            <w:pStyle w:val="B83475A626C44D898F07F1B30F50A95C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1A982CEB3FE34A609FB4D9EB86BD08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96035D-3799-48A9-BC63-44B219707A63}"/>
      </w:docPartPr>
      <w:docPartBody>
        <w:p w:rsidR="002308BC" w:rsidRDefault="004803B9">
          <w:pPr>
            <w:pStyle w:val="1A982CEB3FE34A609FB4D9EB86BD08BD"/>
          </w:pPr>
          <w:r>
            <w:rPr>
              <w:lang w:bidi="pt-BR"/>
            </w:rPr>
            <w:t>Analista de programação</w:t>
          </w:r>
        </w:p>
      </w:docPartBody>
    </w:docPart>
    <w:docPart>
      <w:docPartPr>
        <w:name w:val="452C74CCCA7545199E696C741A501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6B2C71-F763-48C4-9B9C-F878F936F8D9}"/>
      </w:docPartPr>
      <w:docPartBody>
        <w:p w:rsidR="002308BC" w:rsidRDefault="004803B9">
          <w:pPr>
            <w:pStyle w:val="452C74CCCA7545199E696C741A501B3B"/>
          </w:pPr>
          <w:r>
            <w:rPr>
              <w:lang w:bidi="pt-BR"/>
            </w:rPr>
            <w:t>Formação</w:t>
          </w:r>
        </w:p>
      </w:docPartBody>
    </w:docPart>
    <w:docPart>
      <w:docPartPr>
        <w:name w:val="4167CD01CCB340F7B8235B7E68DE3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FE1F18-9ECC-420A-ADB9-5D487EB5854F}"/>
      </w:docPartPr>
      <w:docPartBody>
        <w:p w:rsidR="002308BC" w:rsidRDefault="004803B9">
          <w:pPr>
            <w:pStyle w:val="4167CD01CCB340F7B8235B7E68DE3574"/>
          </w:pPr>
          <w:r>
            <w:rPr>
              <w:lang w:bidi="pt-BR"/>
            </w:rPr>
            <w:t>Graduação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919"/>
    <w:rsid w:val="002308BC"/>
    <w:rsid w:val="00313893"/>
    <w:rsid w:val="004803B9"/>
    <w:rsid w:val="005C3C52"/>
    <w:rsid w:val="00A75A24"/>
    <w:rsid w:val="00C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A52B50FCFB45A7B64C535DCDE7DF50">
    <w:name w:val="2BA52B50FCFB45A7B64C535DCDE7DF50"/>
  </w:style>
  <w:style w:type="paragraph" w:customStyle="1" w:styleId="3D9FAFA3387B4192AC1799F2D937755E">
    <w:name w:val="3D9FAFA3387B4192AC1799F2D937755E"/>
  </w:style>
  <w:style w:type="paragraph" w:customStyle="1" w:styleId="572119B2DC7540868619FB2B1A84A0BF">
    <w:name w:val="572119B2DC7540868619FB2B1A84A0BF"/>
  </w:style>
  <w:style w:type="paragraph" w:customStyle="1" w:styleId="6BD0E26A094E41C3A8106503DEC67FE7">
    <w:name w:val="6BD0E26A094E41C3A8106503DEC67FE7"/>
  </w:style>
  <w:style w:type="paragraph" w:customStyle="1" w:styleId="B83475A626C44D898F07F1B30F50A95C">
    <w:name w:val="B83475A626C44D898F07F1B30F50A95C"/>
  </w:style>
  <w:style w:type="paragraph" w:customStyle="1" w:styleId="1A982CEB3FE34A609FB4D9EB86BD08BD">
    <w:name w:val="1A982CEB3FE34A609FB4D9EB86BD08BD"/>
  </w:style>
  <w:style w:type="paragraph" w:customStyle="1" w:styleId="452C74CCCA7545199E696C741A501B3B">
    <w:name w:val="452C74CCCA7545199E696C741A501B3B"/>
  </w:style>
  <w:style w:type="paragraph" w:customStyle="1" w:styleId="4167CD01CCB340F7B8235B7E68DE3574">
    <w:name w:val="4167CD01CCB340F7B8235B7E68DE3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5F26-3E1A-45D6-A5AC-521188B4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35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Prefeitura Municipal do Salvador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Ferreira Nascimento</dc:creator>
  <cp:lastModifiedBy>Diego Ferreira Nascimento</cp:lastModifiedBy>
  <cp:revision>5</cp:revision>
  <dcterms:created xsi:type="dcterms:W3CDTF">2021-07-08T14:28:00Z</dcterms:created>
  <dcterms:modified xsi:type="dcterms:W3CDTF">2022-04-27T17:04:00Z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